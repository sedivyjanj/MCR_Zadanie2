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097725" w:rsidRDefault="006A31AC" w:rsidP="0009772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9248F1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248F1" w:rsidRDefault="009248F1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8F1" w:rsidRDefault="00335FF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MCR ZADANIE 2</w:t>
                                    </w:r>
                                  </w:sdtContent>
                                </w:sdt>
                              </w:p>
                              <w:p w:rsidR="009248F1" w:rsidRDefault="00335FF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7A11">
                                      <w:t>J&amp;M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248F1" w:rsidRDefault="00335FF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MCR ZADANIE 2</w:t>
                              </w:r>
                            </w:sdtContent>
                          </w:sdt>
                        </w:p>
                        <w:p w:rsidR="009248F1" w:rsidRDefault="00335FF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7A11">
                                <w:t>J&amp;M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097725" w:rsidRDefault="00097725">
      <w:pPr>
        <w:rPr>
          <w:color w:val="auto"/>
        </w:rPr>
      </w:pPr>
      <w:r>
        <w:br w:type="page"/>
      </w:r>
    </w:p>
    <w:p w:rsidR="009248F1" w:rsidRDefault="00097725" w:rsidP="00097725">
      <w:pPr>
        <w:pStyle w:val="Heading1"/>
      </w:pPr>
      <w:r>
        <w:lastRenderedPageBreak/>
        <w:t>Úloha 1</w:t>
      </w:r>
    </w:p>
    <w:p w:rsidR="00097725" w:rsidRDefault="00097725" w:rsidP="00097725">
      <w:r>
        <w:t>Vykreslite prechodovú charakteristiku vašej funkcie.</w:t>
      </w:r>
    </w:p>
    <w:p w:rsidR="00097725" w:rsidRDefault="00F25114" w:rsidP="00097725">
      <w:r>
        <w:rPr>
          <w:noProof/>
        </w:rPr>
        <w:drawing>
          <wp:inline distT="0" distB="0" distL="0" distR="0" wp14:anchorId="500387A9" wp14:editId="40772C26">
            <wp:extent cx="3618584" cy="68183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647" cy="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14" w:rsidRDefault="00F25114" w:rsidP="00097725">
      <w:r>
        <w:rPr>
          <w:noProof/>
        </w:rPr>
        <w:drawing>
          <wp:inline distT="0" distB="0" distL="0" distR="0" wp14:anchorId="3C808FA4" wp14:editId="508A3E8E">
            <wp:extent cx="4228439" cy="3256485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633" cy="3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25" w:rsidRDefault="00097725" w:rsidP="00097725"/>
    <w:p w:rsidR="00097725" w:rsidRDefault="00097725" w:rsidP="00097725"/>
    <w:p w:rsidR="00BD76F6" w:rsidRDefault="00BD76F6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097725" w:rsidRDefault="00097725" w:rsidP="00097725">
      <w:pPr>
        <w:pStyle w:val="Heading1"/>
      </w:pPr>
      <w:r>
        <w:lastRenderedPageBreak/>
        <w:t>Úloha 2</w:t>
      </w:r>
    </w:p>
    <w:p w:rsidR="00BD76F6" w:rsidRDefault="00BD76F6" w:rsidP="00BD76F6">
      <w:pPr>
        <w:rPr>
          <w:sz w:val="23"/>
          <w:szCs w:val="23"/>
        </w:rPr>
      </w:pPr>
      <w:r>
        <w:t xml:space="preserve">b.) </w:t>
      </w:r>
      <w:r>
        <w:rPr>
          <w:sz w:val="23"/>
          <w:szCs w:val="23"/>
        </w:rPr>
        <w:t xml:space="preserve">Metóda inverzie dynamiky </w:t>
      </w:r>
    </w:p>
    <w:p w:rsidR="00BD76F6" w:rsidRDefault="00BD76F6" w:rsidP="00BD76F6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778136" cy="6735998"/>
            <wp:effectExtent l="0" t="0" r="3810" b="8255"/>
            <wp:docPr id="5" name="Picture 5" descr="C:\Users\jan.sedivy\AppData\Local\Microsoft\Windows\INetCache\Content.Word\MCRZadan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.sedivy\AppData\Local\Microsoft\Windows\INetCache\Content.Word\MCRZadani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41" cy="67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F6" w:rsidRPr="00BD76F6" w:rsidRDefault="00BD76F6" w:rsidP="00BD76F6"/>
    <w:p w:rsidR="00BD76F6" w:rsidRDefault="00BD76F6" w:rsidP="00BD76F6"/>
    <w:p w:rsidR="008508CE" w:rsidRPr="008508CE" w:rsidRDefault="00EE2469" w:rsidP="008508CE">
      <w:pPr>
        <w:pStyle w:val="Default"/>
      </w:pPr>
      <w:r>
        <w:lastRenderedPageBreak/>
        <w:t>c.)</w:t>
      </w:r>
      <w:r w:rsidR="008508CE" w:rsidRPr="008508CE">
        <w:t xml:space="preserve"> </w:t>
      </w:r>
      <w:bookmarkStart w:id="5" w:name="_GoBack"/>
      <w:bookmarkEnd w:id="5"/>
      <w:r w:rsidR="008508CE" w:rsidRPr="008508CE">
        <w:rPr>
          <w:sz w:val="23"/>
          <w:szCs w:val="23"/>
        </w:rPr>
        <w:t xml:space="preserve">Metóda Zieglera-Nicholsa (frekvenčná metóda) </w:t>
      </w:r>
    </w:p>
    <w:p w:rsidR="00EE2469" w:rsidRDefault="00EE2469" w:rsidP="001627A1">
      <w:pPr>
        <w:pStyle w:val="Default"/>
      </w:pPr>
    </w:p>
    <w:p w:rsidR="00EE2469" w:rsidRDefault="00EE2469" w:rsidP="001627A1">
      <w:pPr>
        <w:pStyle w:val="Default"/>
      </w:pPr>
    </w:p>
    <w:p w:rsidR="00EE2469" w:rsidRDefault="00EE2469" w:rsidP="001627A1">
      <w:pPr>
        <w:pStyle w:val="Default"/>
      </w:pPr>
    </w:p>
    <w:p w:rsidR="001627A1" w:rsidRPr="001627A1" w:rsidRDefault="00F263AD" w:rsidP="001627A1">
      <w:pPr>
        <w:pStyle w:val="Default"/>
      </w:pPr>
      <w:r>
        <w:t>d.)</w:t>
      </w:r>
      <w:r w:rsidR="001627A1" w:rsidRPr="001627A1">
        <w:t xml:space="preserve"> </w:t>
      </w:r>
      <w:r w:rsidR="001627A1">
        <w:rPr>
          <w:sz w:val="23"/>
          <w:szCs w:val="23"/>
        </w:rPr>
        <w:t xml:space="preserve">V prípade, že z metód a,b,c je pre Váš systém vhodná len jedna metóda, nastavte konštanty regulátora ladením v bloku PID v Simulinku. </w:t>
      </w:r>
    </w:p>
    <w:p w:rsidR="00F263AD" w:rsidRPr="00BD76F6" w:rsidRDefault="00F263AD" w:rsidP="00BD76F6"/>
    <w:p w:rsidR="00E343A5" w:rsidRDefault="00E343A5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097725" w:rsidRDefault="00097725" w:rsidP="00097725">
      <w:pPr>
        <w:pStyle w:val="Heading1"/>
      </w:pPr>
      <w:r>
        <w:lastRenderedPageBreak/>
        <w:t>Úloha 3</w:t>
      </w:r>
    </w:p>
    <w:p w:rsidR="00097725" w:rsidRPr="00097725" w:rsidRDefault="00097725" w:rsidP="00097725">
      <w:pPr>
        <w:pStyle w:val="Heading1"/>
      </w:pPr>
      <w:r>
        <w:t>Úloha 4</w:t>
      </w:r>
    </w:p>
    <w:p w:rsidR="00097725" w:rsidRDefault="00097725" w:rsidP="00097725"/>
    <w:p w:rsidR="00097725" w:rsidRDefault="00097725" w:rsidP="00097725">
      <w:pPr>
        <w:pStyle w:val="Heading1"/>
      </w:pPr>
      <w:r>
        <w:t>Úloha 5</w:t>
      </w:r>
    </w:p>
    <w:p w:rsidR="00097725" w:rsidRDefault="00097725" w:rsidP="00097725">
      <w:pPr>
        <w:pStyle w:val="Heading1"/>
      </w:pPr>
      <w:r>
        <w:t>Úloha 6</w:t>
      </w:r>
    </w:p>
    <w:p w:rsidR="00097725" w:rsidRDefault="00097725" w:rsidP="00097725">
      <w:pPr>
        <w:pStyle w:val="Heading1"/>
      </w:pPr>
      <w:r>
        <w:t>Úloha 7</w:t>
      </w:r>
    </w:p>
    <w:p w:rsidR="00097725" w:rsidRPr="00097725" w:rsidRDefault="00097725" w:rsidP="00097725">
      <w:pPr>
        <w:pStyle w:val="Heading1"/>
      </w:pPr>
      <w:r>
        <w:t>Úloha 8</w:t>
      </w:r>
    </w:p>
    <w:p w:rsidR="00097725" w:rsidRPr="00097725" w:rsidRDefault="00097725" w:rsidP="00097725"/>
    <w:p w:rsidR="00097725" w:rsidRPr="00097725" w:rsidRDefault="00097725" w:rsidP="00097725"/>
    <w:p w:rsidR="00097725" w:rsidRPr="00097725" w:rsidRDefault="00097725" w:rsidP="00097725"/>
    <w:sectPr w:rsidR="00097725" w:rsidRPr="00097725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FFF" w:rsidRDefault="00335FFF">
      <w:pPr>
        <w:spacing w:before="0" w:after="0" w:line="240" w:lineRule="auto"/>
      </w:pPr>
      <w:r>
        <w:separator/>
      </w:r>
    </w:p>
  </w:endnote>
  <w:endnote w:type="continuationSeparator" w:id="0">
    <w:p w:rsidR="00335FFF" w:rsidRDefault="00335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8F1" w:rsidRDefault="006A31A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508C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FFF" w:rsidRDefault="00335FFF">
      <w:pPr>
        <w:spacing w:before="0" w:after="0" w:line="240" w:lineRule="auto"/>
      </w:pPr>
      <w:r>
        <w:separator/>
      </w:r>
    </w:p>
  </w:footnote>
  <w:footnote w:type="continuationSeparator" w:id="0">
    <w:p w:rsidR="00335FFF" w:rsidRDefault="00335F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FF"/>
    <w:rsid w:val="00084FBD"/>
    <w:rsid w:val="00097725"/>
    <w:rsid w:val="001627A1"/>
    <w:rsid w:val="00185BFF"/>
    <w:rsid w:val="00214DD9"/>
    <w:rsid w:val="00335FFF"/>
    <w:rsid w:val="006A31AC"/>
    <w:rsid w:val="008508CE"/>
    <w:rsid w:val="009248F1"/>
    <w:rsid w:val="00AB2672"/>
    <w:rsid w:val="00BD76F6"/>
    <w:rsid w:val="00D47A11"/>
    <w:rsid w:val="00E343A5"/>
    <w:rsid w:val="00E77B8F"/>
    <w:rsid w:val="00EE2469"/>
    <w:rsid w:val="00F25114"/>
    <w:rsid w:val="00F263AD"/>
    <w:rsid w:val="00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84497"/>
  <w15:chartTrackingRefBased/>
  <w15:docId w15:val="{943C8928-1305-4168-BB22-074F616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6F6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09EAA-FF4A-4936-9878-45AAB7B2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308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MCR ZADANIE 2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 ZADANIE 2</dc:title>
  <dc:subject>J&amp;M</dc:subject>
  <dc:creator>Rosival, Michal</dc:creator>
  <cp:keywords/>
  <cp:lastModifiedBy>Sedivy, Jan</cp:lastModifiedBy>
  <cp:revision>7</cp:revision>
  <dcterms:created xsi:type="dcterms:W3CDTF">2018-03-10T08:48:00Z</dcterms:created>
  <dcterms:modified xsi:type="dcterms:W3CDTF">2018-03-13T15:18:00Z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